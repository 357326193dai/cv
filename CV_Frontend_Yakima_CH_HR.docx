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1" w:afterLines="50" w:line="240" w:lineRule="auto"/>
        <w:ind w:left="0" w:leftChars="0" w:right="0" w:rightChars="0" w:firstLine="0" w:firstLineChars="0"/>
        <w:jc w:val="left"/>
        <w:textAlignment w:val="auto"/>
        <w:outlineLvl w:val="9"/>
        <w:rPr>
          <w:sz w:val="44"/>
          <w:szCs w:val="44"/>
        </w:rPr>
      </w:pPr>
      <w:r>
        <w:rPr>
          <w:rFonts w:hint="eastAsia"/>
          <w:sz w:val="44"/>
          <w:szCs w:val="44"/>
        </w:rPr>
        <w:t>滕运锋-前端开发</w:t>
      </w:r>
      <w:r>
        <w:rPr>
          <w:rFonts w:hint="eastAsia"/>
          <w:sz w:val="44"/>
          <w:szCs w:val="44"/>
          <w:lang w:val="en-US" w:eastAsia="zh-CN"/>
        </w:rPr>
        <w:t xml:space="preserve">   ---  尽量先电面，外包勿扰</w:t>
      </w:r>
    </w:p>
    <w:p>
      <w:pPr>
        <w:pStyle w:val="30"/>
        <w:spacing w:after="100" w:line="276" w:lineRule="auto"/>
        <w:ind w:right="0"/>
        <w:rPr>
          <w:rStyle w:val="26"/>
          <w:rFonts w:hint="eastAsia"/>
        </w:rPr>
      </w:pPr>
      <w:r>
        <w:rPr>
          <w:rFonts w:hint="eastAsia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GitHub</w:t>
      </w:r>
      <w:r>
        <w:rPr>
          <w:color w:val="808080" w:themeColor="text1" w:themeTint="80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: </w:t>
      </w:r>
      <w:r>
        <w:fldChar w:fldCharType="begin"/>
      </w:r>
      <w:r>
        <w:instrText xml:space="preserve"> HYPERLINK "https://github.com/Yakima-Teng" </w:instrText>
      </w:r>
      <w:r>
        <w:fldChar w:fldCharType="separate"/>
      </w:r>
      <w:r>
        <w:rPr>
          <w:rStyle w:val="26"/>
          <w:rFonts w:hint="eastAsia"/>
        </w:rPr>
        <w:t>https://github.com/Yakima-Teng</w:t>
      </w:r>
      <w:r>
        <w:rPr>
          <w:rStyle w:val="26"/>
          <w:rFonts w:hint="eastAsia"/>
        </w:rPr>
        <w:fldChar w:fldCharType="end"/>
      </w:r>
    </w:p>
    <w:p>
      <w:pPr>
        <w:pStyle w:val="30"/>
        <w:spacing w:after="100" w:line="276" w:lineRule="auto"/>
        <w:ind w:right="0"/>
        <w:rPr>
          <w:rStyle w:val="26"/>
          <w:rFonts w:hint="eastAsia"/>
          <w:sz w:val="21"/>
          <w:szCs w:val="22"/>
          <w:lang w:val="en-US" w:eastAsia="zh-CN"/>
        </w:rPr>
      </w:pPr>
      <w:r>
        <w:rPr>
          <w:rFonts w:hint="eastAsia"/>
          <w:color w:val="808080" w:themeColor="text1" w:themeTint="80"/>
          <w:szCs w:val="2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Blog: </w:t>
      </w:r>
      <w:r>
        <w:rPr>
          <w:rStyle w:val="26"/>
          <w:rFonts w:hint="eastAsia"/>
          <w:sz w:val="21"/>
          <w:szCs w:val="22"/>
          <w:lang w:val="en-US" w:eastAsia="zh-CN"/>
        </w:rPr>
        <w:fldChar w:fldCharType="begin"/>
      </w:r>
      <w:r>
        <w:rPr>
          <w:rStyle w:val="26"/>
          <w:rFonts w:hint="eastAsia"/>
          <w:sz w:val="21"/>
          <w:szCs w:val="22"/>
          <w:lang w:val="en-US" w:eastAsia="zh-CN"/>
        </w:rPr>
        <w:instrText xml:space="preserve"> HYPERLINK "http://ww" </w:instrText>
      </w:r>
      <w:r>
        <w:rPr>
          <w:rStyle w:val="26"/>
          <w:rFonts w:hint="eastAsia"/>
          <w:sz w:val="21"/>
          <w:szCs w:val="22"/>
          <w:lang w:val="en-US" w:eastAsia="zh-CN"/>
        </w:rPr>
        <w:fldChar w:fldCharType="separate"/>
      </w:r>
      <w:r>
        <w:rPr>
          <w:rStyle w:val="26"/>
          <w:rFonts w:hint="eastAsia"/>
          <w:sz w:val="21"/>
          <w:szCs w:val="22"/>
          <w:lang w:val="en-US" w:eastAsia="zh-CN"/>
        </w:rPr>
        <w:t>http://ww</w:t>
      </w:r>
      <w:r>
        <w:rPr>
          <w:rStyle w:val="26"/>
          <w:rFonts w:hint="eastAsia"/>
          <w:sz w:val="21"/>
          <w:szCs w:val="22"/>
          <w:lang w:val="en-US" w:eastAsia="zh-CN"/>
        </w:rPr>
        <w:fldChar w:fldCharType="end"/>
      </w:r>
      <w:r>
        <w:rPr>
          <w:rStyle w:val="26"/>
          <w:rFonts w:hint="eastAsia"/>
          <w:sz w:val="21"/>
          <w:szCs w:val="22"/>
          <w:lang w:val="en-US" w:eastAsia="zh-CN"/>
        </w:rPr>
        <w:t>w.orzzone.com</w:t>
      </w:r>
    </w:p>
    <w:p>
      <w:pPr>
        <w:pStyle w:val="30"/>
        <w:spacing w:after="100" w:line="276" w:lineRule="auto"/>
        <w:ind w:right="0"/>
        <w:rPr>
          <w:rStyle w:val="26"/>
          <w:rFonts w:hint="eastAsia"/>
          <w:lang w:val="en-US" w:eastAsia="zh-CN"/>
        </w:rPr>
      </w:pPr>
      <w:r>
        <w:rPr>
          <w:rFonts w:hint="eastAsia"/>
          <w:color w:val="808080" w:themeColor="text1" w:themeTint="80"/>
          <w:szCs w:val="22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Readings: </w:t>
      </w:r>
      <w:r>
        <w:rPr>
          <w:rStyle w:val="26"/>
          <w:rFonts w:hint="eastAsia"/>
          <w:sz w:val="21"/>
          <w:szCs w:val="22"/>
          <w:lang w:val="en-US" w:eastAsia="zh-CN"/>
        </w:rPr>
        <w:t>https://book.douban.com/people/cleveryun/</w:t>
      </w:r>
    </w:p>
    <w:p>
      <w:pPr>
        <w:pStyle w:val="2"/>
        <w:rPr>
          <w:rFonts w:hint="eastAsia"/>
          <w:lang w:val="en-US"/>
        </w:rPr>
      </w:pPr>
      <w:r>
        <w:rPr>
          <w:rFonts w:hint="eastAsia"/>
          <w:lang w:val="en-US"/>
        </w:rPr>
        <w:t>基本信息</w:t>
      </w:r>
      <w:bookmarkStart w:id="0" w:name="_GoBack"/>
      <w:bookmarkEnd w:id="0"/>
    </w:p>
    <w:tbl>
      <w:tblPr>
        <w:tblStyle w:val="28"/>
        <w:tblW w:w="9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3"/>
        <w:gridCol w:w="3054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3" w:type="dxa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户籍：浙江永嘉</w:t>
            </w:r>
          </w:p>
        </w:tc>
        <w:tc>
          <w:tcPr>
            <w:tcW w:w="3054" w:type="dxa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出生：1991年8月</w:t>
            </w:r>
          </w:p>
        </w:tc>
        <w:tc>
          <w:tcPr>
            <w:tcW w:w="3054" w:type="dxa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民族：汉族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53" w:type="dxa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手机：184-5801-9856</w:t>
            </w:r>
          </w:p>
        </w:tc>
        <w:tc>
          <w:tcPr>
            <w:tcW w:w="3054" w:type="dxa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微信：OrzZone</w:t>
            </w:r>
          </w:p>
        </w:tc>
        <w:tc>
          <w:tcPr>
            <w:tcW w:w="3054" w:type="dxa"/>
            <w:vAlign w:val="bottom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 w:bidi="ar-SA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邮箱：cleveryun@163.com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9161" w:type="dxa"/>
            <w:gridSpan w:val="3"/>
            <w:vAlign w:val="center"/>
          </w:tcPr>
          <w:p>
            <w:pPr>
              <w:pStyle w:val="30"/>
              <w:spacing w:after="340" w:line="276" w:lineRule="auto"/>
              <w:ind w:right="0"/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教育经历：</w:t>
            </w: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2009 - 2013: 毕业于沈阳药科大学药学（食品药学方向）专业，一本</w:t>
            </w: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；</w:t>
            </w:r>
            <w:r>
              <w:rPr>
                <w:rFonts w:hint="eastAsia" w:asciiTheme="minorEastAsia" w:hAnsiTheme="minorEastAsia" w:eastAsiaTheme="minorEastAsia" w:cstheme="minorEastAsia"/>
                <w:color w:val="808080" w:themeColor="text1" w:themeTint="80"/>
                <w:sz w:val="18"/>
                <w:szCs w:val="18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有过跳级、保送经历，持有CET-6证书</w:t>
            </w:r>
          </w:p>
        </w:tc>
      </w:tr>
    </w:tbl>
    <w:p>
      <w:pPr>
        <w:pStyle w:val="30"/>
        <w:spacing w:after="340" w:line="276" w:lineRule="auto"/>
        <w:ind w:right="0"/>
        <w:rPr>
          <w:rFonts w:hint="eastAsia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2"/>
      </w:pPr>
      <w:r>
        <w:rPr>
          <w:rFonts w:hint="eastAsia"/>
        </w:rPr>
        <w:t>技能描述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写得了原生，也熟悉jQuery，有较丰富的代码封装和重构经验；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熟悉vue（2年</w:t>
      </w:r>
      <w:r>
        <w:rPr>
          <w:rFonts w:hint="eastAsia" w:asciiTheme="minorEastAsia" w:hAnsiTheme="minorEastAsia" w:eastAsiaTheme="minorEastAsia" w:cstheme="minorEastAsia"/>
          <w:b/>
          <w:bCs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半</w:t>
      </w:r>
      <w:r>
        <w:rPr>
          <w:rFonts w:hint="eastAsia" w:asciiTheme="minorEastAsia" w:hAnsiTheme="minorEastAsia" w:eastAsiaTheme="minorEastAsia" w:cstheme="minorEastAsia"/>
          <w:b/>
          <w:bCs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，能</w:t>
      </w:r>
      <w:r>
        <w:rPr>
          <w:rFonts w:hint="eastAsia" w:asciiTheme="minorEastAsia" w:hAnsiTheme="minorEastAsia" w:eastAsiaTheme="minorEastAsia" w:cstheme="minorEastAsia"/>
          <w:b/>
          <w:bCs/>
          <w:color w:val="808080" w:themeColor="text1" w:themeTint="80"/>
          <w:sz w:val="18"/>
          <w:szCs w:val="18"/>
          <w:u w:val="single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独立开发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vue、react全家桶项目（均有上线项目）；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熟练PS切图、手写CSS样式，能较好地对设计稿进行还原；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能使用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gulp/webpack、eslint、flow等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工具根据业务、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团队成员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情况搭建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从本地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开发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到发布上线的流程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能独立在服务器上安装部署Nginx/Apache、Node、MySQL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服务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熟练阅读英文编程书籍，拥有较强的独立解决问题能力；</w:t>
      </w:r>
    </w:p>
    <w:p>
      <w:pPr>
        <w:spacing w:after="0" w:line="240" w:lineRule="auto"/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轻微代码洁癖，喜欢上代码风格检测工具；</w:t>
      </w:r>
    </w:p>
    <w:p>
      <w:pPr>
        <w:pStyle w:val="2"/>
      </w:pPr>
      <w:r>
        <w:rPr>
          <w:rFonts w:hint="eastAsia"/>
        </w:rPr>
        <w:t>工作经验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前端开发工程师 @ 北京无线天利有限公司上海分公司（上市公司） | 2015.12 – 至今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国际药品注册专员 @ 浙江普洛康裕制药有限公司（上市公司） | 2013年10月 – 2015年7月</w:t>
      </w:r>
    </w:p>
    <w:p>
      <w:pPr>
        <w:pStyle w:val="2"/>
        <w:rPr>
          <w:lang w:val="en-US"/>
        </w:rPr>
      </w:pPr>
      <w:r>
        <w:rPr>
          <w:rFonts w:hint="eastAsia"/>
          <w:lang w:val="en-US"/>
        </w:rPr>
        <w:t>项目经验</w:t>
      </w:r>
      <w:r>
        <w:rPr>
          <w:rFonts w:hint="eastAsia"/>
          <w:b w:val="0"/>
          <w:bCs/>
          <w:lang w:val="en-US" w:eastAsia="zh-CN"/>
        </w:rPr>
        <w:t>（项目代码可面试时现场抽看，不允许拷贝）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独立开发项目部车险报价投保项目移动端页面（Vue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SPA、微信JSSDK、Android/iOS内嵌页）；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和北京同事一起参与车险报价投保PC端后台管理系统的开发（jQuery, node）；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参与车险报价投保PC端后台系统的比较简单的Java开发；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参与过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公司一个外包项目团队里的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太平洋保险寿险APP的开发（ React Native + Redux）；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独立开发并部署过一个旅游类项目官网（pug+gulp+sass+node）；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用node写过Mock Server、简单的微信公众号服务、含数学公式的网页批量截图、爬虫；</w:t>
      </w:r>
    </w:p>
    <w:p>
      <w:pPr>
        <w:spacing w:after="0" w:line="240" w:lineRule="auto"/>
        <w:rPr>
          <w:rFonts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npm上发布过jmock、utils-daily、djax-cli、gitbook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-plugin-theme-code</w:t>
      </w:r>
      <w:r>
        <w:rPr>
          <w:rFonts w:hint="eastAsia" w:asciiTheme="minorEastAsia" w:hAnsiTheme="minorEastAsia" w:eastAsiaTheme="minorEastAsia" w:cstheme="minorEastAsia"/>
          <w:color w:val="808080" w:themeColor="text1" w:themeTint="80"/>
          <w:sz w:val="18"/>
          <w:szCs w:val="18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等包。</w:t>
      </w:r>
    </w:p>
    <w:sectPr>
      <w:headerReference r:id="rId4" w:type="first"/>
      <w:headerReference r:id="rId3" w:type="default"/>
      <w:footerReference r:id="rId5" w:type="default"/>
      <w:pgSz w:w="11907" w:h="16839"/>
      <w:pgMar w:top="1296" w:right="1368" w:bottom="1440" w:left="1368" w:header="720" w:footer="108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reesiaUPC">
    <w:altName w:val="Tahoma"/>
    <w:panose1 w:val="00000000000000000000"/>
    <w:charset w:val="00"/>
    <w:family w:val="swiss"/>
    <w:pitch w:val="default"/>
    <w:sig w:usb0="00000000" w:usb1="00000000" w:usb2="00000000" w:usb3="00000000" w:csb0="0001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808080" w:themeColor="text1" w:themeTint="80"/>
        <w:lang w:val="en-US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框架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框架 1" o:spid="_x0000_s1026" style="position:absolute;left:0pt;height:567.4pt;width:394.8pt;mso-position-horizontal:center;mso-position-horizontal-relative:page;mso-position-vertical:center;mso-position-vertical-relative:page;z-index:-251659264;v-text-anchor:middle;mso-width-relative:page;mso-height-relative:page;" fillcolor="#E3AB47" filled="t" stroked="f" coordsize="5013960,7205980" o:gfxdata="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asMq+1QAAAAYBAAAPAAAAAAAAAAEAIAAAACIAAABkcnMvZG93bnJldi54&#10;bWxQSwECFAAUAAAACACHTuJAezk9Ym8CAAC5BAAADgAAAAAAAAABACAAAAAkAQAAZHJzL2Uyb0Rv&#10;Yy54bWxQSwUGAAAAAAYABgBZAQAABQYAAAAA&#10;" path="m0,0l5013960,0,5013960,7205980,0,7205980xm130563,130563l130563,7075416,4883396,7075416,4883396,130563xe">
              <v:path o:connectlocs="2506980,0;0,3602990;2506980,7205980;5013960,3602990" o:connectangles="247,164,82,0"/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color w:val="808080" w:themeColor="text1" w:themeTint="80"/>
        <w:lang w:val="en-US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pict>
        <v:group id="组合 4" o:spid="_x0000_s1025" o:spt="203" alt="Title: 带有制表符的页面框架" style="position:absolute;left:0pt;height:803.2pt;width:560.2pt;mso-position-horizontal:center;mso-position-horizontal-relative:page;mso-position-vertical:center;mso-position-vertical-relative:page;z-index:-251658240;mso-width-relative:page;mso-height-relative:page;mso-width-percent:941;mso-height-percent:954;" coordorigin="1333,0" coordsize="73152,96012">
          <o:lock v:ext="edit"/>
          <v:shape id="框架 5" o:spid="_x0000_s1026" style="position:absolute;left:1333;top:0;height:96012;width:73152;v-text-anchor:middle;" fillcolor="#E3AB47" filled="t" stroked="f" coordsize="7315200,9601200" path="m0,0l7315200,0,7315200,9601200,0,9601200,0,0xm190488,190488l190488,9410712,7124712,9410712,7124712,190488,190488,190488xe">
            <v:path arrowok="t" o:connecttype="custom" o:connectlocs="0,0;7315200,0;7315200,9601200;0,9601200;0,0;190488,190488;190488,9410712;7124712,9410712;7124712,190488;190488,190488" o:connectangles="0,0,0,0,0,0,0,0,0,0"/>
            <v:fill on="t" focussize="0,0"/>
            <v:stroke on="f" weight="1pt" joinstyle="miter"/>
            <v:imagedata o:title=""/>
            <o:lock v:ext="edit"/>
          </v:shape>
          <v:shape id="任意多边形 8" o:spid="_x0000_s1027" style="position:absolute;left:0;top:0;height:0;width:0;" fillcolor="#000000" filled="t" stroked="f" coordsize="240,528">
            <v:path textboxrect="0,0,240,528" arrowok="t" o:connecttype="custom" o:connectlocs="2985,0;252190,0;358140,373661;252190,729095;88043,729095;88043,802005;0,729095;2985,729095;2985,0" o:connectangles="0,0,0,0,0,0,0,0,0"/>
            <v:fill on="t" focussize="0,0"/>
            <v:stroke on="f"/>
            <v:imagedata o:title=""/>
            <o:lock v:ext="edit"/>
            <v:textbox>
              <w:txbxContent>
                <w:p>
                  <w:pPr>
                    <w:jc w:val="center"/>
                    <w:rPr>
                      <w:color w:val="808080" w:themeColor="text1" w:themeTint="80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</w:pPr>
                </w:p>
              </w:txbxContent>
            </v:textbox>
          </v:shape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416C3"/>
    <w:multiLevelType w:val="multilevel"/>
    <w:tmpl w:val="454416C3"/>
    <w:lvl w:ilvl="0" w:tentative="0">
      <w:start w:val="1"/>
      <w:numFmt w:val="bullet"/>
      <w:pStyle w:val="13"/>
      <w:lvlText w:val=""/>
      <w:lvlJc w:val="left"/>
      <w:pPr>
        <w:tabs>
          <w:tab w:val="left" w:pos="216"/>
        </w:tabs>
        <w:ind w:left="216" w:hanging="216"/>
      </w:pPr>
      <w:rPr>
        <w:rFonts w:hint="default" w:ascii="Wingdings" w:hAnsi="Wingdings"/>
        <w:color w:val="E3AB47" w:themeColor="accent1"/>
        <w:sz w:val="20"/>
        <w14:textFill>
          <w14:solidFill>
            <w14:schemeClr w14:val="accent1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5454655"/>
    <w:multiLevelType w:val="multilevel"/>
    <w:tmpl w:val="65454655"/>
    <w:lvl w:ilvl="0" w:tentative="0">
      <w:start w:val="1"/>
      <w:numFmt w:val="decimal"/>
      <w:pStyle w:val="11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 w:val="1"/>
  <w:bordersDoNotSurroundFooter w:val="1"/>
  <w:attachedTemplate r:id="rId1"/>
  <w:documentProtection w:enforcement="0"/>
  <w:defaultTabStop w:val="0"/>
  <w:drawingGridHorizontalSpacing w:val="100"/>
  <w:displayHorizontalDrawingGridEvery w:val="2"/>
  <w:displayVerticalDrawingGridEvery w:val="2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118"/>
    <w:rsid w:val="0003275E"/>
    <w:rsid w:val="00083831"/>
    <w:rsid w:val="000B1C51"/>
    <w:rsid w:val="000B3162"/>
    <w:rsid w:val="00115B64"/>
    <w:rsid w:val="001820FA"/>
    <w:rsid w:val="001E3FC0"/>
    <w:rsid w:val="002048AC"/>
    <w:rsid w:val="00266C9B"/>
    <w:rsid w:val="0027486D"/>
    <w:rsid w:val="00283ED6"/>
    <w:rsid w:val="00287B36"/>
    <w:rsid w:val="003101C7"/>
    <w:rsid w:val="00332A19"/>
    <w:rsid w:val="003542BA"/>
    <w:rsid w:val="00361F45"/>
    <w:rsid w:val="00371567"/>
    <w:rsid w:val="003F61BF"/>
    <w:rsid w:val="00483403"/>
    <w:rsid w:val="0049066E"/>
    <w:rsid w:val="004D4AE1"/>
    <w:rsid w:val="00571CAA"/>
    <w:rsid w:val="0058668A"/>
    <w:rsid w:val="0069657B"/>
    <w:rsid w:val="006A3BB6"/>
    <w:rsid w:val="006B17D0"/>
    <w:rsid w:val="006C18D9"/>
    <w:rsid w:val="006C212D"/>
    <w:rsid w:val="006D16F9"/>
    <w:rsid w:val="006F3373"/>
    <w:rsid w:val="00736FE7"/>
    <w:rsid w:val="00756A9E"/>
    <w:rsid w:val="007940EA"/>
    <w:rsid w:val="007D3F1B"/>
    <w:rsid w:val="00800B6C"/>
    <w:rsid w:val="00860FE5"/>
    <w:rsid w:val="008A638C"/>
    <w:rsid w:val="008C07E4"/>
    <w:rsid w:val="008C7B87"/>
    <w:rsid w:val="00977118"/>
    <w:rsid w:val="00A0494D"/>
    <w:rsid w:val="00A564FB"/>
    <w:rsid w:val="00A65CF5"/>
    <w:rsid w:val="00A87C1B"/>
    <w:rsid w:val="00AB6686"/>
    <w:rsid w:val="00B530E8"/>
    <w:rsid w:val="00BA3FB0"/>
    <w:rsid w:val="00BB036C"/>
    <w:rsid w:val="00BE745A"/>
    <w:rsid w:val="00C0157F"/>
    <w:rsid w:val="00C01985"/>
    <w:rsid w:val="00CC40DD"/>
    <w:rsid w:val="00CE6451"/>
    <w:rsid w:val="00D479C9"/>
    <w:rsid w:val="00D91D2E"/>
    <w:rsid w:val="00DC3F7B"/>
    <w:rsid w:val="00E03675"/>
    <w:rsid w:val="00E1309D"/>
    <w:rsid w:val="00EC44F4"/>
    <w:rsid w:val="00EE3067"/>
    <w:rsid w:val="00F47431"/>
    <w:rsid w:val="00F954F4"/>
    <w:rsid w:val="00FD2B65"/>
    <w:rsid w:val="00FD7730"/>
    <w:rsid w:val="00FE45AB"/>
    <w:rsid w:val="02056E4E"/>
    <w:rsid w:val="02332784"/>
    <w:rsid w:val="02CB1614"/>
    <w:rsid w:val="02D9347F"/>
    <w:rsid w:val="02FB5934"/>
    <w:rsid w:val="03BE3269"/>
    <w:rsid w:val="04491717"/>
    <w:rsid w:val="04A2250A"/>
    <w:rsid w:val="04F40D9F"/>
    <w:rsid w:val="05FD4E67"/>
    <w:rsid w:val="061A56B7"/>
    <w:rsid w:val="061E4AC9"/>
    <w:rsid w:val="066E13F5"/>
    <w:rsid w:val="06AA7AF4"/>
    <w:rsid w:val="06CC3C6F"/>
    <w:rsid w:val="07715611"/>
    <w:rsid w:val="07797931"/>
    <w:rsid w:val="07BD79D7"/>
    <w:rsid w:val="0838021E"/>
    <w:rsid w:val="08B65C38"/>
    <w:rsid w:val="08BE5C24"/>
    <w:rsid w:val="090E7307"/>
    <w:rsid w:val="09202218"/>
    <w:rsid w:val="09D51797"/>
    <w:rsid w:val="09F87E88"/>
    <w:rsid w:val="0A0440C8"/>
    <w:rsid w:val="0A6B47D2"/>
    <w:rsid w:val="0A986896"/>
    <w:rsid w:val="0B8906DA"/>
    <w:rsid w:val="0BAE1192"/>
    <w:rsid w:val="0BF50521"/>
    <w:rsid w:val="0C2A3DA2"/>
    <w:rsid w:val="0C9315AA"/>
    <w:rsid w:val="0E164359"/>
    <w:rsid w:val="0E8545B5"/>
    <w:rsid w:val="0FBB1F0A"/>
    <w:rsid w:val="10444BCB"/>
    <w:rsid w:val="1054179B"/>
    <w:rsid w:val="10DA181F"/>
    <w:rsid w:val="10DD6F3C"/>
    <w:rsid w:val="117651E7"/>
    <w:rsid w:val="11EC1456"/>
    <w:rsid w:val="11EC59A3"/>
    <w:rsid w:val="12462DF6"/>
    <w:rsid w:val="12801F2D"/>
    <w:rsid w:val="130559D3"/>
    <w:rsid w:val="13741CEA"/>
    <w:rsid w:val="139476BF"/>
    <w:rsid w:val="13E147A3"/>
    <w:rsid w:val="13EF1452"/>
    <w:rsid w:val="143E5F02"/>
    <w:rsid w:val="145D7D6D"/>
    <w:rsid w:val="147B0B52"/>
    <w:rsid w:val="149A51BD"/>
    <w:rsid w:val="14C67A81"/>
    <w:rsid w:val="14EE2161"/>
    <w:rsid w:val="164202EF"/>
    <w:rsid w:val="166B01A0"/>
    <w:rsid w:val="167001CD"/>
    <w:rsid w:val="17061BB8"/>
    <w:rsid w:val="175454C5"/>
    <w:rsid w:val="17F3741C"/>
    <w:rsid w:val="1834756F"/>
    <w:rsid w:val="18534C96"/>
    <w:rsid w:val="18C21845"/>
    <w:rsid w:val="1A1269F0"/>
    <w:rsid w:val="1A3B7463"/>
    <w:rsid w:val="1A656620"/>
    <w:rsid w:val="1A74733C"/>
    <w:rsid w:val="1A8768BE"/>
    <w:rsid w:val="1B1C2CEA"/>
    <w:rsid w:val="1BAA3242"/>
    <w:rsid w:val="1CC0565A"/>
    <w:rsid w:val="1D6D68C0"/>
    <w:rsid w:val="1D73670F"/>
    <w:rsid w:val="1E471DFD"/>
    <w:rsid w:val="1EF15300"/>
    <w:rsid w:val="1F8C27A6"/>
    <w:rsid w:val="1FB016CC"/>
    <w:rsid w:val="203A03EB"/>
    <w:rsid w:val="204B1B98"/>
    <w:rsid w:val="208132B1"/>
    <w:rsid w:val="20924E95"/>
    <w:rsid w:val="20EB558F"/>
    <w:rsid w:val="221137DD"/>
    <w:rsid w:val="22470728"/>
    <w:rsid w:val="2256627F"/>
    <w:rsid w:val="22735754"/>
    <w:rsid w:val="22BE135C"/>
    <w:rsid w:val="22C51194"/>
    <w:rsid w:val="22CA2DAD"/>
    <w:rsid w:val="23D2687F"/>
    <w:rsid w:val="24045B5B"/>
    <w:rsid w:val="24A600C4"/>
    <w:rsid w:val="25021114"/>
    <w:rsid w:val="2542597B"/>
    <w:rsid w:val="27A457A7"/>
    <w:rsid w:val="2866718B"/>
    <w:rsid w:val="287D3697"/>
    <w:rsid w:val="28985044"/>
    <w:rsid w:val="28A426CF"/>
    <w:rsid w:val="290F465C"/>
    <w:rsid w:val="29554559"/>
    <w:rsid w:val="2A2C033C"/>
    <w:rsid w:val="2B085D2B"/>
    <w:rsid w:val="2BE922FE"/>
    <w:rsid w:val="2C2A1846"/>
    <w:rsid w:val="2CBE0A94"/>
    <w:rsid w:val="2CEC06B9"/>
    <w:rsid w:val="2DCB0D9E"/>
    <w:rsid w:val="2E740942"/>
    <w:rsid w:val="2EAB5D2E"/>
    <w:rsid w:val="2F9617F6"/>
    <w:rsid w:val="2FCE54C4"/>
    <w:rsid w:val="2FD92087"/>
    <w:rsid w:val="30940370"/>
    <w:rsid w:val="322910FD"/>
    <w:rsid w:val="329F24BD"/>
    <w:rsid w:val="335A366D"/>
    <w:rsid w:val="351F362B"/>
    <w:rsid w:val="35403764"/>
    <w:rsid w:val="35716C96"/>
    <w:rsid w:val="35905A4C"/>
    <w:rsid w:val="364C7582"/>
    <w:rsid w:val="36D41D6B"/>
    <w:rsid w:val="38256C17"/>
    <w:rsid w:val="382A691E"/>
    <w:rsid w:val="39177D5C"/>
    <w:rsid w:val="39C014DD"/>
    <w:rsid w:val="3A7B0C12"/>
    <w:rsid w:val="3AE56748"/>
    <w:rsid w:val="3B7D0523"/>
    <w:rsid w:val="3B8C5249"/>
    <w:rsid w:val="3CF31F6B"/>
    <w:rsid w:val="3CF903C6"/>
    <w:rsid w:val="3D3D1A3C"/>
    <w:rsid w:val="3D94453C"/>
    <w:rsid w:val="3DB439CC"/>
    <w:rsid w:val="3E9B13F9"/>
    <w:rsid w:val="3E9C5522"/>
    <w:rsid w:val="3F80235B"/>
    <w:rsid w:val="3FBC7977"/>
    <w:rsid w:val="401905F2"/>
    <w:rsid w:val="40A166B6"/>
    <w:rsid w:val="40DE66E9"/>
    <w:rsid w:val="424A000F"/>
    <w:rsid w:val="42816B81"/>
    <w:rsid w:val="42A002FB"/>
    <w:rsid w:val="4304278B"/>
    <w:rsid w:val="43AA3477"/>
    <w:rsid w:val="444C67EE"/>
    <w:rsid w:val="44770EBD"/>
    <w:rsid w:val="44B01E62"/>
    <w:rsid w:val="44B17CD2"/>
    <w:rsid w:val="4545211F"/>
    <w:rsid w:val="457F7098"/>
    <w:rsid w:val="466F0B97"/>
    <w:rsid w:val="46712ABB"/>
    <w:rsid w:val="46EA1169"/>
    <w:rsid w:val="46F16109"/>
    <w:rsid w:val="46F878ED"/>
    <w:rsid w:val="47432A32"/>
    <w:rsid w:val="47D842E6"/>
    <w:rsid w:val="47E0738D"/>
    <w:rsid w:val="49F94BFA"/>
    <w:rsid w:val="49FB7831"/>
    <w:rsid w:val="4A0738CA"/>
    <w:rsid w:val="4A8F714E"/>
    <w:rsid w:val="4AA02D9E"/>
    <w:rsid w:val="4AA15E59"/>
    <w:rsid w:val="4AA67C31"/>
    <w:rsid w:val="4ABE31EE"/>
    <w:rsid w:val="4AED337D"/>
    <w:rsid w:val="4BA07164"/>
    <w:rsid w:val="4C1B03A7"/>
    <w:rsid w:val="4CCF4B22"/>
    <w:rsid w:val="4D2A4C7B"/>
    <w:rsid w:val="4D4B695C"/>
    <w:rsid w:val="4D83333C"/>
    <w:rsid w:val="4DB67419"/>
    <w:rsid w:val="4DDB4EA4"/>
    <w:rsid w:val="4EDA44B6"/>
    <w:rsid w:val="4F11124F"/>
    <w:rsid w:val="4F4D4B46"/>
    <w:rsid w:val="4FF545FF"/>
    <w:rsid w:val="511C2EDF"/>
    <w:rsid w:val="511F17B8"/>
    <w:rsid w:val="517D6063"/>
    <w:rsid w:val="520828D4"/>
    <w:rsid w:val="52316AD2"/>
    <w:rsid w:val="52A545C0"/>
    <w:rsid w:val="53306A20"/>
    <w:rsid w:val="54A57BBD"/>
    <w:rsid w:val="54F113CC"/>
    <w:rsid w:val="54F57BAA"/>
    <w:rsid w:val="55D10D8D"/>
    <w:rsid w:val="56402228"/>
    <w:rsid w:val="564A2E7B"/>
    <w:rsid w:val="56BD5BF2"/>
    <w:rsid w:val="56D2048E"/>
    <w:rsid w:val="56E00F2F"/>
    <w:rsid w:val="574E78EF"/>
    <w:rsid w:val="57E23F8C"/>
    <w:rsid w:val="58614368"/>
    <w:rsid w:val="58B02348"/>
    <w:rsid w:val="59537C1A"/>
    <w:rsid w:val="597168DD"/>
    <w:rsid w:val="5A475F42"/>
    <w:rsid w:val="5A580A1C"/>
    <w:rsid w:val="5A5B11A8"/>
    <w:rsid w:val="5AE00457"/>
    <w:rsid w:val="5B3A04DB"/>
    <w:rsid w:val="5C07099F"/>
    <w:rsid w:val="5C425334"/>
    <w:rsid w:val="5C570B1B"/>
    <w:rsid w:val="5C7176A7"/>
    <w:rsid w:val="5C9332E3"/>
    <w:rsid w:val="5CD92D2F"/>
    <w:rsid w:val="5D6F7E45"/>
    <w:rsid w:val="5DD831C5"/>
    <w:rsid w:val="5DF23E7E"/>
    <w:rsid w:val="5EE748A7"/>
    <w:rsid w:val="5EE775FB"/>
    <w:rsid w:val="5F17523E"/>
    <w:rsid w:val="5FA97144"/>
    <w:rsid w:val="5FBA1988"/>
    <w:rsid w:val="5FD12F54"/>
    <w:rsid w:val="60427154"/>
    <w:rsid w:val="60765FE7"/>
    <w:rsid w:val="607E6D75"/>
    <w:rsid w:val="619113E9"/>
    <w:rsid w:val="62031DB7"/>
    <w:rsid w:val="621C525A"/>
    <w:rsid w:val="62377994"/>
    <w:rsid w:val="62E836A3"/>
    <w:rsid w:val="63043481"/>
    <w:rsid w:val="63516C38"/>
    <w:rsid w:val="63D35E35"/>
    <w:rsid w:val="64810387"/>
    <w:rsid w:val="649F4EA3"/>
    <w:rsid w:val="64CA406F"/>
    <w:rsid w:val="64E56021"/>
    <w:rsid w:val="652956E2"/>
    <w:rsid w:val="65672B90"/>
    <w:rsid w:val="656872CA"/>
    <w:rsid w:val="6596768A"/>
    <w:rsid w:val="65F400E4"/>
    <w:rsid w:val="67EE3234"/>
    <w:rsid w:val="682847FB"/>
    <w:rsid w:val="68527478"/>
    <w:rsid w:val="687452C5"/>
    <w:rsid w:val="692B27C2"/>
    <w:rsid w:val="692E41E0"/>
    <w:rsid w:val="695E4F16"/>
    <w:rsid w:val="69BC2E15"/>
    <w:rsid w:val="6A22719F"/>
    <w:rsid w:val="6A26708E"/>
    <w:rsid w:val="6A445D4C"/>
    <w:rsid w:val="6A7D5DAE"/>
    <w:rsid w:val="6BBB0652"/>
    <w:rsid w:val="6C265182"/>
    <w:rsid w:val="6C4E0C8F"/>
    <w:rsid w:val="6CC44573"/>
    <w:rsid w:val="6D047D89"/>
    <w:rsid w:val="6D0D0E46"/>
    <w:rsid w:val="6D441FB3"/>
    <w:rsid w:val="6DE006AE"/>
    <w:rsid w:val="6DEE44D5"/>
    <w:rsid w:val="6DFB0DD4"/>
    <w:rsid w:val="6E2C11D6"/>
    <w:rsid w:val="6FEB1677"/>
    <w:rsid w:val="701535FA"/>
    <w:rsid w:val="707A6E05"/>
    <w:rsid w:val="717A7E6A"/>
    <w:rsid w:val="7224657C"/>
    <w:rsid w:val="72837105"/>
    <w:rsid w:val="72AE6255"/>
    <w:rsid w:val="7336120B"/>
    <w:rsid w:val="73502B44"/>
    <w:rsid w:val="73794E17"/>
    <w:rsid w:val="73F142AE"/>
    <w:rsid w:val="73F748B4"/>
    <w:rsid w:val="74F45A9A"/>
    <w:rsid w:val="75B4416B"/>
    <w:rsid w:val="766A05D0"/>
    <w:rsid w:val="768457A5"/>
    <w:rsid w:val="76B43B53"/>
    <w:rsid w:val="771453A4"/>
    <w:rsid w:val="77AD7F33"/>
    <w:rsid w:val="77E85D9B"/>
    <w:rsid w:val="7862425D"/>
    <w:rsid w:val="79977AD3"/>
    <w:rsid w:val="79A47A10"/>
    <w:rsid w:val="7A577544"/>
    <w:rsid w:val="7B790111"/>
    <w:rsid w:val="7B8E25F2"/>
    <w:rsid w:val="7BCD2477"/>
    <w:rsid w:val="7BF92020"/>
    <w:rsid w:val="7C6E754D"/>
    <w:rsid w:val="7D016C4A"/>
    <w:rsid w:val="7D0D664C"/>
    <w:rsid w:val="7D172E9C"/>
    <w:rsid w:val="7D6B4E6B"/>
    <w:rsid w:val="7E361240"/>
    <w:rsid w:val="7E62507E"/>
    <w:rsid w:val="7E733719"/>
    <w:rsid w:val="7EE67360"/>
    <w:rsid w:val="7F637601"/>
    <w:rsid w:val="7FB0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qFormat="1" w:uiPriority="99" w:name="toa heading"/>
    <w:lsdException w:uiPriority="99" w:name="List"/>
    <w:lsdException w:qFormat="1" w:unhideWhenUsed="0" w:uiPriority="9" w:semiHidden="0" w:name="List Bullet"/>
    <w:lsdException w:qFormat="1" w:unhideWhenUsed="0" w:uiPriority="1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qFormat="1"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80" w:line="312" w:lineRule="auto"/>
    </w:pPr>
    <w:rPr>
      <w:rFonts w:eastAsia="宋体" w:asciiTheme="minorHAnsi" w:hAnsiTheme="minorHAnsi" w:cstheme="minorBidi"/>
      <w:color w:val="808080" w:themeColor="text1" w:themeTint="80"/>
      <w:lang w:val="en-GB" w:eastAsia="zh-CN" w:bidi="ar-SA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pBdr>
        <w:top w:val="single" w:color="252525" w:themeColor="text1" w:themeTint="D9" w:sz="24" w:space="5"/>
        <w:bottom w:val="single" w:color="7E7E7E" w:themeColor="text1" w:themeTint="80" w:sz="8" w:space="5"/>
      </w:pBdr>
      <w:spacing w:before="240" w:after="160" w:line="240" w:lineRule="auto"/>
      <w:outlineLvl w:val="0"/>
    </w:pPr>
    <w:rPr>
      <w:rFonts w:asciiTheme="majorHAnsi" w:hAnsiTheme="majorHAnsi" w:eastAsiaTheme="majorEastAsia" w:cstheme="majorBidi"/>
      <w:b/>
      <w:caps/>
      <w:color w:val="0E0B05" w:themeColor="text2"/>
      <w:sz w:val="24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5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0E0B05" w:themeColor="text2"/>
      <w:sz w:val="22"/>
      <w:szCs w:val="26"/>
      <w14:textFill>
        <w14:solidFill>
          <w14:schemeClr w14:val="tx2"/>
        </w14:solidFill>
      </w14:textFill>
    </w:rPr>
  </w:style>
  <w:style w:type="paragraph" w:styleId="4">
    <w:name w:val="heading 3"/>
    <w:basedOn w:val="1"/>
    <w:next w:val="1"/>
    <w:link w:val="55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0E0B05" w:themeColor="text2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Cs/>
      <w:color w:val="0E0B05" w:themeColor="text2"/>
      <w14:textFill>
        <w14:solidFill>
          <w14:schemeClr w14:val="tx2"/>
        </w14:solidFill>
      </w14:textFill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b/>
      <w:caps/>
      <w:color w:val="0E0B05" w:themeColor="text2"/>
      <w:sz w:val="18"/>
      <w14:textFill>
        <w14:solidFill>
          <w14:schemeClr w14:val="tx2"/>
        </w14:solidFill>
      </w14:textFill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b/>
      <w:color w:val="0E0B05" w:themeColor="text2"/>
      <w:sz w:val="18"/>
      <w14:textFill>
        <w14:solidFill>
          <w14:schemeClr w14:val="tx2"/>
        </w14:solidFill>
      </w14:textFill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Cs/>
      <w:color w:val="0E0B05" w:themeColor="text2"/>
      <w:sz w:val="18"/>
      <w14:textFill>
        <w14:solidFill>
          <w14:schemeClr w14:val="tx2"/>
        </w14:solidFill>
      </w14:textFill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0E0B05" w:themeColor="text2"/>
      <w:sz w:val="18"/>
      <w:szCs w:val="21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iCs/>
      <w:color w:val="0E0B05" w:themeColor="text2"/>
      <w:sz w:val="16"/>
      <w:szCs w:val="21"/>
      <w14:textFill>
        <w14:solidFill>
          <w14:schemeClr w14:val="tx2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Number"/>
    <w:basedOn w:val="1"/>
    <w:qFormat/>
    <w:uiPriority w:val="10"/>
    <w:pPr>
      <w:numPr>
        <w:ilvl w:val="0"/>
        <w:numId w:val="1"/>
      </w:numPr>
    </w:pPr>
    <w:rPr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2">
    <w:name w:val="caption"/>
    <w:basedOn w:val="1"/>
    <w:next w:val="1"/>
    <w:semiHidden/>
    <w:unhideWhenUsed/>
    <w:qFormat/>
    <w:uiPriority w:val="35"/>
    <w:pPr>
      <w:spacing w:before="40" w:after="160" w:line="240" w:lineRule="auto"/>
    </w:pPr>
    <w:rPr>
      <w:iCs/>
      <w:color w:val="262626" w:themeColor="text1" w:themeTint="D9"/>
      <w:sz w:val="18"/>
      <w:szCs w:val="18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3">
    <w:name w:val="List Bullet"/>
    <w:basedOn w:val="1"/>
    <w:qFormat/>
    <w:uiPriority w:val="9"/>
    <w:pPr>
      <w:numPr>
        <w:ilvl w:val="0"/>
        <w:numId w:val="2"/>
      </w:numPr>
      <w:spacing w:after="120"/>
    </w:pPr>
    <w:rPr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4">
    <w:name w:val="toa heading"/>
    <w:basedOn w:val="1"/>
    <w:next w:val="1"/>
    <w:semiHidden/>
    <w:unhideWhenUsed/>
    <w:qFormat/>
    <w:uiPriority w:val="99"/>
    <w:pPr>
      <w:pBdr>
        <w:top w:val="single" w:color="auto" w:sz="24" w:space="5"/>
        <w:bottom w:val="single" w:color="auto" w:sz="4" w:space="5"/>
      </w:pBdr>
      <w:spacing w:before="120"/>
    </w:pPr>
    <w:rPr>
      <w:rFonts w:asciiTheme="majorHAnsi" w:hAnsiTheme="majorHAnsi" w:eastAsiaTheme="majorEastAsia" w:cstheme="majorBidi"/>
      <w:b/>
      <w:bCs/>
      <w:color w:val="808080" w:themeColor="text1" w:themeTint="80"/>
      <w:sz w:val="24"/>
      <w:szCs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5">
    <w:name w:val="Salutation"/>
    <w:basedOn w:val="1"/>
    <w:next w:val="1"/>
    <w:link w:val="57"/>
    <w:semiHidden/>
    <w:unhideWhenUsed/>
    <w:qFormat/>
    <w:uiPriority w:val="99"/>
    <w:pPr>
      <w:spacing w:before="800" w:after="0" w:line="240" w:lineRule="auto"/>
    </w:pPr>
    <w:rPr>
      <w:color w:val="0E0B05" w:themeColor="text2"/>
      <w:sz w:val="24"/>
      <w14:textFill>
        <w14:solidFill>
          <w14:schemeClr w14:val="tx2"/>
        </w14:solidFill>
      </w14:textFill>
    </w:rPr>
  </w:style>
  <w:style w:type="paragraph" w:styleId="16">
    <w:name w:val="Date"/>
    <w:basedOn w:val="1"/>
    <w:next w:val="1"/>
    <w:link w:val="56"/>
    <w:semiHidden/>
    <w:unhideWhenUsed/>
    <w:uiPriority w:val="99"/>
    <w:pPr>
      <w:spacing w:before="720" w:after="280" w:line="240" w:lineRule="auto"/>
      <w:contextualSpacing/>
    </w:pPr>
    <w:rPr>
      <w:color w:val="0E0B05" w:themeColor="text2"/>
      <w:sz w:val="24"/>
      <w14:textFill>
        <w14:solidFill>
          <w14:schemeClr w14:val="tx2"/>
        </w14:solidFill>
      </w14:textFill>
    </w:rPr>
  </w:style>
  <w:style w:type="paragraph" w:styleId="17">
    <w:name w:val="footer"/>
    <w:basedOn w:val="1"/>
    <w:link w:val="40"/>
    <w:unhideWhenUsed/>
    <w:qFormat/>
    <w:uiPriority w:val="99"/>
    <w:pPr>
      <w:spacing w:before="240" w:after="0" w:line="240" w:lineRule="auto"/>
    </w:pPr>
    <w:rPr>
      <w:color w:val="0E0B05" w:themeColor="text2"/>
      <w:sz w:val="24"/>
      <w14:textFill>
        <w14:solidFill>
          <w14:schemeClr w14:val="tx2"/>
        </w14:solidFill>
      </w14:textFill>
    </w:rPr>
  </w:style>
  <w:style w:type="paragraph" w:styleId="18">
    <w:name w:val="header"/>
    <w:basedOn w:val="1"/>
    <w:link w:val="5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9">
    <w:name w:val="Signature"/>
    <w:basedOn w:val="1"/>
    <w:link w:val="58"/>
    <w:semiHidden/>
    <w:unhideWhenUsed/>
    <w:qFormat/>
    <w:uiPriority w:val="99"/>
    <w:pPr>
      <w:spacing w:before="1080" w:after="280" w:line="240" w:lineRule="auto"/>
      <w:contextualSpacing/>
    </w:pPr>
    <w:rPr>
      <w:color w:val="0E0B05" w:themeColor="text2"/>
      <w14:textFill>
        <w14:solidFill>
          <w14:schemeClr w14:val="tx2"/>
        </w14:solidFill>
      </w14:textFill>
    </w:rPr>
  </w:style>
  <w:style w:type="paragraph" w:styleId="20">
    <w:name w:val="Subtitle"/>
    <w:basedOn w:val="1"/>
    <w:next w:val="1"/>
    <w:link w:val="41"/>
    <w:semiHidden/>
    <w:unhideWhenUsed/>
    <w:qFormat/>
    <w:uiPriority w:val="11"/>
    <w:pPr>
      <w:spacing w:after="540" w:line="288" w:lineRule="auto"/>
      <w:ind w:right="2880"/>
      <w:contextualSpacing/>
    </w:pPr>
    <w:rPr>
      <w:rFonts w:asciiTheme="majorHAnsi" w:hAnsiTheme="majorHAnsi" w:eastAsiaTheme="minorEastAsia"/>
      <w:color w:val="808080" w:themeColor="text1" w:themeTint="80"/>
      <w:spacing w:val="15"/>
      <w:sz w:val="24"/>
      <w:szCs w:val="22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21">
    <w:name w:val="Title"/>
    <w:basedOn w:val="1"/>
    <w:next w:val="1"/>
    <w:link w:val="52"/>
    <w:semiHidden/>
    <w:unhideWhenUsed/>
    <w:qFormat/>
    <w:uiPriority w:val="10"/>
    <w:pPr>
      <w:spacing w:before="120" w:line="192" w:lineRule="auto"/>
      <w:contextualSpacing/>
    </w:pPr>
    <w:rPr>
      <w:rFonts w:asciiTheme="majorHAnsi" w:hAnsiTheme="majorHAnsi" w:eastAsiaTheme="majorEastAsia" w:cstheme="majorBidi"/>
      <w:b/>
      <w:caps/>
      <w:kern w:val="28"/>
      <w:sz w:val="70"/>
      <w:szCs w:val="56"/>
    </w:rPr>
  </w:style>
  <w:style w:type="character" w:styleId="23">
    <w:name w:val="Strong"/>
    <w:basedOn w:val="22"/>
    <w:semiHidden/>
    <w:unhideWhenUsed/>
    <w:qFormat/>
    <w:uiPriority w:val="22"/>
    <w:rPr>
      <w:b/>
      <w:b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24">
    <w:name w:val="FollowedHyperlink"/>
    <w:basedOn w:val="22"/>
    <w:semiHidden/>
    <w:unhideWhenUsed/>
    <w:qFormat/>
    <w:uiPriority w:val="99"/>
    <w:rPr>
      <w:color w:val="846B8E" w:themeColor="followedHyperlink"/>
      <w:u w:val="single"/>
      <w14:textFill>
        <w14:solidFill>
          <w14:schemeClr w14:val="folHlink"/>
        </w14:solidFill>
      </w14:textFill>
    </w:rPr>
  </w:style>
  <w:style w:type="character" w:styleId="25">
    <w:name w:val="Emphasis"/>
    <w:basedOn w:val="22"/>
    <w:semiHidden/>
    <w:unhideWhenUsed/>
    <w:qFormat/>
    <w:uiPriority w:val="20"/>
    <w:rPr>
      <w:iCs/>
      <w:color w:val="E3AB47" w:themeColor="accent1"/>
      <w14:textFill>
        <w14:solidFill>
          <w14:schemeClr w14:val="accent1"/>
        </w14:solidFill>
      </w14:textFill>
    </w:rPr>
  </w:style>
  <w:style w:type="character" w:styleId="26">
    <w:name w:val="Hyperlink"/>
    <w:basedOn w:val="22"/>
    <w:unhideWhenUsed/>
    <w:qFormat/>
    <w:uiPriority w:val="99"/>
    <w:rPr>
      <w:color w:val="53C3C7" w:themeColor="hyperlink"/>
      <w:u w:val="single"/>
      <w14:textFill>
        <w14:solidFill>
          <w14:schemeClr w14:val="hlink"/>
        </w14:solidFill>
      </w14:textFill>
    </w:rPr>
  </w:style>
  <w:style w:type="table" w:styleId="28">
    <w:name w:val="Table Grid"/>
    <w:basedOn w:val="2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字符"/>
    <w:basedOn w:val="22"/>
    <w:link w:val="2"/>
    <w:uiPriority w:val="9"/>
    <w:rPr>
      <w:rFonts w:asciiTheme="majorHAnsi" w:hAnsiTheme="majorHAnsi" w:eastAsiaTheme="majorEastAsia" w:cstheme="majorBidi"/>
      <w:b/>
      <w:caps/>
      <w:color w:val="0E0B05" w:themeColor="text2"/>
      <w:sz w:val="24"/>
      <w:szCs w:val="32"/>
      <w14:textFill>
        <w14:solidFill>
          <w14:schemeClr w14:val="tx2"/>
        </w14:solidFill>
      </w14:textFill>
    </w:rPr>
  </w:style>
  <w:style w:type="paragraph" w:customStyle="1" w:styleId="30">
    <w:name w:val="联系信息"/>
    <w:basedOn w:val="1"/>
    <w:qFormat/>
    <w:uiPriority w:val="2"/>
    <w:pPr>
      <w:spacing w:after="540" w:line="288" w:lineRule="auto"/>
      <w:ind w:right="2880"/>
      <w:contextualSpacing/>
    </w:pPr>
    <w:rPr>
      <w:rFonts w:asciiTheme="majorHAnsi" w:hAnsiTheme="majorHAnsi"/>
      <w:color w:val="808080" w:themeColor="text1" w:themeTint="80"/>
      <w:sz w:val="24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styleId="31">
    <w:name w:val="Placeholder Text"/>
    <w:basedOn w:val="22"/>
    <w:semiHidden/>
    <w:uiPriority w:val="99"/>
    <w:rPr>
      <w:color w:val="808080"/>
    </w:rPr>
  </w:style>
  <w:style w:type="character" w:customStyle="1" w:styleId="32">
    <w:name w:val="标题 4字符"/>
    <w:basedOn w:val="22"/>
    <w:link w:val="5"/>
    <w:semiHidden/>
    <w:qFormat/>
    <w:uiPriority w:val="9"/>
    <w:rPr>
      <w:rFonts w:asciiTheme="majorHAnsi" w:hAnsiTheme="majorHAnsi" w:eastAsiaTheme="majorEastAsia" w:cstheme="majorBidi"/>
      <w:iCs/>
      <w:color w:val="0E0B05" w:themeColor="text2"/>
      <w14:textFill>
        <w14:solidFill>
          <w14:schemeClr w14:val="tx2"/>
        </w14:solidFill>
      </w14:textFill>
    </w:rPr>
  </w:style>
  <w:style w:type="character" w:customStyle="1" w:styleId="33">
    <w:name w:val="标题 5字符"/>
    <w:basedOn w:val="22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0E0B05" w:themeColor="text2"/>
      <w:sz w:val="18"/>
      <w14:textFill>
        <w14:solidFill>
          <w14:schemeClr w14:val="tx2"/>
        </w14:solidFill>
      </w14:textFill>
    </w:rPr>
  </w:style>
  <w:style w:type="character" w:customStyle="1" w:styleId="34">
    <w:name w:val="标题 7字符"/>
    <w:basedOn w:val="22"/>
    <w:link w:val="8"/>
    <w:semiHidden/>
    <w:qFormat/>
    <w:uiPriority w:val="9"/>
    <w:rPr>
      <w:rFonts w:asciiTheme="majorHAnsi" w:hAnsiTheme="majorHAnsi" w:eastAsiaTheme="majorEastAsia" w:cstheme="majorBidi"/>
      <w:iCs/>
      <w:color w:val="0E0B05" w:themeColor="text2"/>
      <w:sz w:val="18"/>
      <w14:textFill>
        <w14:solidFill>
          <w14:schemeClr w14:val="tx2"/>
        </w14:solidFill>
      </w14:textFill>
    </w:rPr>
  </w:style>
  <w:style w:type="character" w:customStyle="1" w:styleId="35">
    <w:name w:val="标题 6字符"/>
    <w:basedOn w:val="22"/>
    <w:link w:val="7"/>
    <w:semiHidden/>
    <w:qFormat/>
    <w:uiPriority w:val="9"/>
    <w:rPr>
      <w:rFonts w:asciiTheme="majorHAnsi" w:hAnsiTheme="majorHAnsi" w:eastAsiaTheme="majorEastAsia" w:cstheme="majorBidi"/>
      <w:b/>
      <w:color w:val="0E0B05" w:themeColor="text2"/>
      <w:sz w:val="18"/>
      <w14:textFill>
        <w14:solidFill>
          <w14:schemeClr w14:val="tx2"/>
        </w14:solidFill>
      </w14:textFill>
    </w:rPr>
  </w:style>
  <w:style w:type="character" w:customStyle="1" w:styleId="36">
    <w:name w:val="标题 8字符"/>
    <w:basedOn w:val="22"/>
    <w:link w:val="9"/>
    <w:semiHidden/>
    <w:qFormat/>
    <w:uiPriority w:val="9"/>
    <w:rPr>
      <w:rFonts w:asciiTheme="majorHAnsi" w:hAnsiTheme="majorHAnsi" w:eastAsiaTheme="majorEastAsia" w:cstheme="majorBidi"/>
      <w:color w:val="0E0B05" w:themeColor="text2"/>
      <w:sz w:val="18"/>
      <w:szCs w:val="21"/>
      <w14:textFill>
        <w14:solidFill>
          <w14:schemeClr w14:val="tx2"/>
        </w14:solidFill>
      </w14:textFill>
    </w:rPr>
  </w:style>
  <w:style w:type="character" w:customStyle="1" w:styleId="37">
    <w:name w:val="标题 9字符"/>
    <w:basedOn w:val="22"/>
    <w:link w:val="10"/>
    <w:semiHidden/>
    <w:qFormat/>
    <w:uiPriority w:val="9"/>
    <w:rPr>
      <w:rFonts w:asciiTheme="majorHAnsi" w:hAnsiTheme="majorHAnsi" w:eastAsiaTheme="majorEastAsia" w:cstheme="majorBidi"/>
      <w:b/>
      <w:iCs/>
      <w:color w:val="0E0B05" w:themeColor="text2"/>
      <w:sz w:val="16"/>
      <w:szCs w:val="21"/>
      <w14:textFill>
        <w14:solidFill>
          <w14:schemeClr w14:val="tx2"/>
        </w14:solidFill>
      </w14:textFill>
    </w:rPr>
  </w:style>
  <w:style w:type="character" w:customStyle="1" w:styleId="38">
    <w:name w:val="不明显强调1"/>
    <w:basedOn w:val="22"/>
    <w:semiHidden/>
    <w:unhideWhenUsed/>
    <w:qFormat/>
    <w:uiPriority w:val="19"/>
    <w:rPr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书籍标题1"/>
    <w:basedOn w:val="22"/>
    <w:semiHidden/>
    <w:unhideWhenUsed/>
    <w:qFormat/>
    <w:uiPriority w:val="33"/>
    <w:rPr>
      <w:bCs/>
      <w:iCs/>
      <w:caps/>
      <w:color w:val="808080" w:themeColor="text1" w:themeTint="80"/>
      <w:spacing w:val="0"/>
      <w:u w:val="single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0">
    <w:name w:val="页脚字符"/>
    <w:basedOn w:val="22"/>
    <w:link w:val="17"/>
    <w:uiPriority w:val="99"/>
    <w:rPr>
      <w:color w:val="0E0B05" w:themeColor="text2"/>
      <w:sz w:val="24"/>
      <w14:textFill>
        <w14:solidFill>
          <w14:schemeClr w14:val="tx2"/>
        </w14:solidFill>
      </w14:textFill>
    </w:rPr>
  </w:style>
  <w:style w:type="character" w:customStyle="1" w:styleId="41">
    <w:name w:val="副标题字符"/>
    <w:basedOn w:val="22"/>
    <w:link w:val="20"/>
    <w:semiHidden/>
    <w:uiPriority w:val="11"/>
    <w:rPr>
      <w:rFonts w:asciiTheme="majorHAnsi" w:hAnsiTheme="majorHAnsi" w:eastAsiaTheme="minorEastAsia"/>
      <w:spacing w:val="15"/>
      <w:sz w:val="24"/>
      <w:szCs w:val="22"/>
    </w:rPr>
  </w:style>
  <w:style w:type="paragraph" w:styleId="42">
    <w:name w:val="Quote"/>
    <w:basedOn w:val="1"/>
    <w:next w:val="1"/>
    <w:link w:val="43"/>
    <w:semiHidden/>
    <w:unhideWhenUsed/>
    <w:qFormat/>
    <w:uiPriority w:val="29"/>
    <w:pPr>
      <w:spacing w:before="360" w:after="360"/>
    </w:pPr>
    <w:rPr>
      <w:iCs/>
      <w:color w:val="808080" w:themeColor="text1" w:themeTint="80"/>
      <w:sz w:val="26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43">
    <w:name w:val="引用字符"/>
    <w:basedOn w:val="22"/>
    <w:link w:val="42"/>
    <w:semiHidden/>
    <w:qFormat/>
    <w:uiPriority w:val="29"/>
    <w:rPr>
      <w:iCs/>
      <w:sz w:val="26"/>
    </w:rPr>
  </w:style>
  <w:style w:type="paragraph" w:styleId="44">
    <w:name w:val="Intense Quote"/>
    <w:basedOn w:val="1"/>
    <w:next w:val="1"/>
    <w:link w:val="45"/>
    <w:semiHidden/>
    <w:unhideWhenUsed/>
    <w:qFormat/>
    <w:uiPriority w:val="30"/>
    <w:pPr>
      <w:spacing w:before="360" w:after="360"/>
    </w:pPr>
    <w:rPr>
      <w:b/>
      <w:iCs/>
      <w:color w:val="262626" w:themeColor="text1" w:themeTint="D9"/>
      <w:sz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5">
    <w:name w:val="明显引用字符"/>
    <w:basedOn w:val="22"/>
    <w:link w:val="44"/>
    <w:semiHidden/>
    <w:qFormat/>
    <w:uiPriority w:val="30"/>
    <w:rPr>
      <w:b/>
      <w:iCs/>
      <w:color w:val="262626" w:themeColor="text1" w:themeTint="D9"/>
      <w:sz w:val="2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6">
    <w:name w:val="明显强调1"/>
    <w:basedOn w:val="22"/>
    <w:semiHidden/>
    <w:unhideWhenUsed/>
    <w:qFormat/>
    <w:uiPriority w:val="21"/>
    <w:rPr>
      <w:b/>
      <w:iCs/>
      <w:color w:val="E3AB47" w:themeColor="accent1"/>
      <w14:textFill>
        <w14:solidFill>
          <w14:schemeClr w14:val="accent1"/>
        </w14:solidFill>
      </w14:textFill>
    </w:rPr>
  </w:style>
  <w:style w:type="character" w:customStyle="1" w:styleId="47">
    <w:name w:val="明显参考1"/>
    <w:basedOn w:val="22"/>
    <w:semiHidden/>
    <w:unhideWhenUsed/>
    <w:qFormat/>
    <w:uiPriority w:val="32"/>
    <w:rPr>
      <w:bCs/>
      <w:caps/>
      <w:color w:val="262626" w:themeColor="text1" w:themeTint="D9"/>
      <w:spacing w:val="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48">
    <w:name w:val="List Paragraph"/>
    <w:basedOn w:val="1"/>
    <w:unhideWhenUsed/>
    <w:qFormat/>
    <w:uiPriority w:val="34"/>
    <w:pPr>
      <w:ind w:left="216"/>
      <w:contextualSpacing/>
    </w:pPr>
    <w:rPr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49">
    <w:name w:val="目录标题1"/>
    <w:basedOn w:val="2"/>
    <w:next w:val="1"/>
    <w:semiHidden/>
    <w:unhideWhenUsed/>
    <w:qFormat/>
    <w:uiPriority w:val="39"/>
    <w:pPr>
      <w:outlineLvl w:val="9"/>
    </w:pPr>
  </w:style>
  <w:style w:type="character" w:customStyle="1" w:styleId="50">
    <w:name w:val="不明显参考1"/>
    <w:basedOn w:val="22"/>
    <w:semiHidden/>
    <w:unhideWhenUsed/>
    <w:qFormat/>
    <w:uiPriority w:val="31"/>
    <w:rPr>
      <w:cap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customStyle="1" w:styleId="51">
    <w:name w:val="地址"/>
    <w:basedOn w:val="1"/>
    <w:qFormat/>
    <w:uiPriority w:val="1"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  <w14:textFill>
        <w14:solidFill>
          <w14:schemeClr w14:val="tx2"/>
        </w14:solidFill>
      </w14:textFill>
    </w:rPr>
  </w:style>
  <w:style w:type="character" w:customStyle="1" w:styleId="52">
    <w:name w:val="标题字符"/>
    <w:basedOn w:val="22"/>
    <w:link w:val="21"/>
    <w:semiHidden/>
    <w:qFormat/>
    <w:uiPriority w:val="10"/>
    <w:rPr>
      <w:rFonts w:asciiTheme="majorHAnsi" w:hAnsiTheme="majorHAnsi" w:eastAsiaTheme="majorEastAsia" w:cstheme="majorBidi"/>
      <w:b/>
      <w:caps/>
      <w:color w:val="000000" w:themeColor="text1"/>
      <w:kern w:val="28"/>
      <w:sz w:val="70"/>
      <w:szCs w:val="56"/>
      <w14:textFill>
        <w14:solidFill>
          <w14:schemeClr w14:val="tx1"/>
        </w14:solidFill>
      </w14:textFill>
    </w:rPr>
  </w:style>
  <w:style w:type="character" w:customStyle="1" w:styleId="53">
    <w:name w:val="标题 2字符"/>
    <w:basedOn w:val="22"/>
    <w:link w:val="3"/>
    <w:semiHidden/>
    <w:qFormat/>
    <w:uiPriority w:val="9"/>
    <w:rPr>
      <w:rFonts w:asciiTheme="majorHAnsi" w:hAnsiTheme="majorHAnsi" w:eastAsiaTheme="majorEastAsia" w:cstheme="majorBidi"/>
      <w:color w:val="0E0B05" w:themeColor="text2"/>
      <w:sz w:val="22"/>
      <w:szCs w:val="26"/>
      <w14:textFill>
        <w14:solidFill>
          <w14:schemeClr w14:val="tx2"/>
        </w14:solidFill>
      </w14:textFill>
    </w:rPr>
  </w:style>
  <w:style w:type="character" w:customStyle="1" w:styleId="54">
    <w:name w:val="页眉字符"/>
    <w:basedOn w:val="22"/>
    <w:link w:val="18"/>
    <w:qFormat/>
    <w:uiPriority w:val="99"/>
  </w:style>
  <w:style w:type="character" w:customStyle="1" w:styleId="55">
    <w:name w:val="标题 3字符"/>
    <w:basedOn w:val="22"/>
    <w:link w:val="4"/>
    <w:semiHidden/>
    <w:qFormat/>
    <w:uiPriority w:val="9"/>
    <w:rPr>
      <w:rFonts w:asciiTheme="majorHAnsi" w:hAnsiTheme="majorHAnsi" w:eastAsiaTheme="majorEastAsia" w:cstheme="majorBidi"/>
      <w:color w:val="0E0B05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56">
    <w:name w:val="日期字符"/>
    <w:basedOn w:val="22"/>
    <w:link w:val="16"/>
    <w:semiHidden/>
    <w:qFormat/>
    <w:uiPriority w:val="99"/>
    <w:rPr>
      <w:color w:val="0E0B05" w:themeColor="text2"/>
      <w:sz w:val="24"/>
      <w14:textFill>
        <w14:solidFill>
          <w14:schemeClr w14:val="tx2"/>
        </w14:solidFill>
      </w14:textFill>
    </w:rPr>
  </w:style>
  <w:style w:type="character" w:customStyle="1" w:styleId="57">
    <w:name w:val="称呼字符"/>
    <w:basedOn w:val="22"/>
    <w:link w:val="15"/>
    <w:semiHidden/>
    <w:qFormat/>
    <w:uiPriority w:val="99"/>
    <w:rPr>
      <w:color w:val="0E0B05" w:themeColor="text2"/>
      <w:sz w:val="24"/>
      <w14:textFill>
        <w14:solidFill>
          <w14:schemeClr w14:val="tx2"/>
        </w14:solidFill>
      </w14:textFill>
    </w:rPr>
  </w:style>
  <w:style w:type="character" w:customStyle="1" w:styleId="58">
    <w:name w:val="签名字符"/>
    <w:basedOn w:val="22"/>
    <w:link w:val="19"/>
    <w:semiHidden/>
    <w:uiPriority w:val="99"/>
    <w:rPr>
      <w:color w:val="0E0B05" w:themeColor="text2"/>
      <w14:textFill>
        <w14:solidFill>
          <w14:schemeClr w14:val="tx2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kima\AppData\Local\Kingsoft\WPS%20Office\10.1.0.7224\office6\file:\localhost\Users\yakima\Library\Containers\com.microsoft.Word\Data\Library\Caches\2052\TM10002074\&#37266;&#30446;&#31616;&#21382;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/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766444-9787-384F-817C-FE8639A9CD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C:\Users\yakima\AppData\Local\Kingsoft\WPS Office\10.1.0.7224\office6\file:\localhost\Users\yakima\Library\Containers\com.microsoft.Word\Data\Library\Caches\2052\TM10002074\醒目简历.dotx</Template>
  <Pages>1</Pages>
  <Words>587</Words>
  <Characters>933</Characters>
  <Lines>6</Lines>
  <Paragraphs>1</Paragraphs>
  <ScaleCrop>false</ScaleCrop>
  <LinksUpToDate>false</LinksUpToDate>
  <CharactersWithSpaces>963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2018-01-09T13:27:00Z</dcterms:created>
  <dc:creator>Microsoft Office 用户</dc:creator>
  <cp:lastModifiedBy>WPS_123996298</cp:lastModifiedBy>
  <cp:lastPrinted>2018-01-09T13:27:00Z</cp:lastPrinted>
  <dcterms:modified xsi:type="dcterms:W3CDTF">2018-06-13T01:11:01Z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