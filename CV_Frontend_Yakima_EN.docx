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0BC46" w14:textId="6B8E5FD5" w:rsidR="008115E5" w:rsidRPr="00D91D2E" w:rsidRDefault="00F47431">
      <w:pPr>
        <w:pStyle w:val="afc"/>
        <w:rPr>
          <w:sz w:val="56"/>
          <w:szCs w:val="56"/>
        </w:rPr>
      </w:pPr>
      <w:r w:rsidRPr="00D91D2E">
        <w:rPr>
          <w:sz w:val="56"/>
          <w:szCs w:val="56"/>
        </w:rPr>
        <w:t>Yakima Teng</w:t>
      </w:r>
    </w:p>
    <w:p w14:paraId="38239149" w14:textId="033A7D56" w:rsidR="008115E5" w:rsidRDefault="00F47431" w:rsidP="00D91D2E">
      <w:pPr>
        <w:pStyle w:val="a5"/>
        <w:spacing w:line="276" w:lineRule="auto"/>
        <w:ind w:right="0"/>
      </w:pPr>
      <w:r>
        <w:t>Location: Shanghai</w:t>
      </w:r>
    </w:p>
    <w:p w14:paraId="1AE99C30" w14:textId="3AA916A4" w:rsidR="00F47431" w:rsidRDefault="00F47431" w:rsidP="00D91D2E">
      <w:pPr>
        <w:pStyle w:val="a5"/>
        <w:spacing w:line="276" w:lineRule="auto"/>
        <w:ind w:right="0"/>
      </w:pPr>
      <w:r>
        <w:t xml:space="preserve">Email: </w:t>
      </w:r>
      <w:hyperlink r:id="rId8" w:history="1">
        <w:r w:rsidRPr="00442917">
          <w:rPr>
            <w:rStyle w:val="aff5"/>
          </w:rPr>
          <w:t>veryplans@gmail.com</w:t>
        </w:r>
      </w:hyperlink>
    </w:p>
    <w:p w14:paraId="264757C8" w14:textId="0F29C3BD" w:rsidR="00361F45" w:rsidRDefault="00F47431" w:rsidP="00D91D2E">
      <w:pPr>
        <w:pStyle w:val="a5"/>
        <w:spacing w:line="276" w:lineRule="auto"/>
        <w:ind w:right="0"/>
      </w:pPr>
      <w:r>
        <w:t>Phone: 184-5801-9856</w:t>
      </w:r>
    </w:p>
    <w:p w14:paraId="15524CF3" w14:textId="49D39D40" w:rsidR="006C18D9" w:rsidRDefault="003542BA" w:rsidP="00FD7730">
      <w:pPr>
        <w:pStyle w:val="a5"/>
        <w:spacing w:after="340" w:line="276" w:lineRule="auto"/>
        <w:ind w:right="0"/>
      </w:pPr>
      <w:r>
        <w:rPr>
          <w:rFonts w:hint="eastAsia"/>
        </w:rPr>
        <w:t>Home</w:t>
      </w:r>
      <w:bookmarkStart w:id="0" w:name="_GoBack"/>
      <w:bookmarkEnd w:id="0"/>
      <w:r>
        <w:rPr>
          <w:lang w:val="en-US"/>
        </w:rPr>
        <w:t>Page</w:t>
      </w:r>
      <w:r w:rsidR="006C18D9">
        <w:t xml:space="preserve">: </w:t>
      </w:r>
      <w:hyperlink r:id="rId9" w:history="1">
        <w:r>
          <w:rPr>
            <w:rStyle w:val="aff5"/>
          </w:rPr>
          <w:t>http://www.yxey</w:t>
        </w:r>
        <w:r>
          <w:rPr>
            <w:rStyle w:val="aff5"/>
          </w:rPr>
          <w:t>e</w:t>
        </w:r>
        <w:r>
          <w:rPr>
            <w:rStyle w:val="aff5"/>
          </w:rPr>
          <w:t>.com/</w:t>
        </w:r>
      </w:hyperlink>
    </w:p>
    <w:p w14:paraId="47897EC7" w14:textId="3D0F6E6B" w:rsidR="008115E5" w:rsidRPr="003542BA" w:rsidRDefault="00F954F4">
      <w:pPr>
        <w:pStyle w:val="1"/>
        <w:rPr>
          <w:lang w:val="en-US"/>
        </w:rPr>
      </w:pPr>
      <w:r>
        <w:rPr>
          <w:rFonts w:hint="eastAsia"/>
        </w:rPr>
        <w:t>Profile</w:t>
      </w:r>
    </w:p>
    <w:p w14:paraId="1BAC5948" w14:textId="1F11D33E" w:rsidR="00361F45" w:rsidRDefault="00EC44F4">
      <w:pPr>
        <w:rPr>
          <w:lang w:val="en-US"/>
        </w:rPr>
      </w:pPr>
      <w:r>
        <w:rPr>
          <w:lang w:val="en-US"/>
        </w:rPr>
        <w:t xml:space="preserve">Job objective: </w:t>
      </w:r>
      <w:r w:rsidR="00361F45" w:rsidRPr="00361F45">
        <w:rPr>
          <w:lang w:val="en-US"/>
        </w:rPr>
        <w:t>frontend web development</w:t>
      </w:r>
      <w:r>
        <w:rPr>
          <w:lang w:val="en-US"/>
        </w:rPr>
        <w:t>,</w:t>
      </w:r>
      <w:r w:rsidR="00361F45" w:rsidRPr="00361F45">
        <w:rPr>
          <w:lang w:val="en-US"/>
        </w:rPr>
        <w:t xml:space="preserve"> Shangha</w:t>
      </w:r>
      <w:r w:rsidR="006C18D9">
        <w:rPr>
          <w:lang w:val="en-US"/>
        </w:rPr>
        <w:t>i</w:t>
      </w:r>
      <w:r w:rsidR="003542BA">
        <w:rPr>
          <w:lang w:val="en-US"/>
        </w:rPr>
        <w:t>, 18</w:t>
      </w:r>
      <w:r>
        <w:rPr>
          <w:lang w:val="en-US"/>
        </w:rPr>
        <w:t>K+</w:t>
      </w:r>
      <w:r w:rsidR="00361F45" w:rsidRPr="00361F45">
        <w:rPr>
          <w:lang w:val="en-US"/>
        </w:rPr>
        <w:t>, and friendly colleagues ^_^</w:t>
      </w:r>
    </w:p>
    <w:p w14:paraId="68ECDD80" w14:textId="54FF524A" w:rsidR="00F954F4" w:rsidRDefault="00EC44F4">
      <w:pPr>
        <w:rPr>
          <w:lang w:val="en-US"/>
        </w:rPr>
      </w:pPr>
      <w:r>
        <w:t>A man f</w:t>
      </w:r>
      <w:r w:rsidR="00F954F4">
        <w:t>rom Zhejiang, born in 1991. Self-motivated. Efficient in work. Enjoy</w:t>
      </w:r>
      <w:r>
        <w:t xml:space="preserve"> writing (have a</w:t>
      </w:r>
      <w:r w:rsidR="00D91D2E">
        <w:t>n 8-year blog</w:t>
      </w:r>
      <w:r>
        <w:t>),</w:t>
      </w:r>
      <w:r w:rsidR="00F954F4">
        <w:t xml:space="preserve"> reading</w:t>
      </w:r>
      <w:r>
        <w:t xml:space="preserve"> (</w:t>
      </w:r>
      <w:r w:rsidRPr="003542BA">
        <w:t>130 books till now</w:t>
      </w:r>
      <w:r>
        <w:t>)</w:t>
      </w:r>
      <w:r w:rsidR="00F954F4">
        <w:t xml:space="preserve"> and playing badminton.</w:t>
      </w:r>
    </w:p>
    <w:p w14:paraId="693EB5E6" w14:textId="29FBB1F9" w:rsidR="00CC40DD" w:rsidRDefault="00CC40DD" w:rsidP="00CC40DD">
      <w:pPr>
        <w:pStyle w:val="1"/>
      </w:pPr>
      <w:r>
        <w:t>Skill</w:t>
      </w:r>
    </w:p>
    <w:p w14:paraId="0E40294A" w14:textId="2E1AB88B" w:rsidR="003542BA" w:rsidRDefault="003542BA" w:rsidP="006C18D9">
      <w:r>
        <w:t xml:space="preserve">Works are listed in </w:t>
      </w:r>
      <w:hyperlink r:id="rId10" w:history="1">
        <w:r w:rsidRPr="00D91D2E">
          <w:rPr>
            <w:rStyle w:val="aff5"/>
          </w:rPr>
          <w:t>http://www.yxeye.com/cv/</w:t>
        </w:r>
      </w:hyperlink>
      <w:r>
        <w:t>.</w:t>
      </w:r>
    </w:p>
    <w:p w14:paraId="5E282A49" w14:textId="14AC5A32" w:rsidR="00361F45" w:rsidRPr="006D16F9" w:rsidRDefault="00EE3067" w:rsidP="006C18D9">
      <w:pPr>
        <w:rPr>
          <w:lang w:val="en-US"/>
        </w:rPr>
      </w:pPr>
      <w:r>
        <w:t xml:space="preserve">Familiar with common </w:t>
      </w:r>
      <w:r w:rsidR="00F954F4">
        <w:t>JS</w:t>
      </w:r>
      <w:r>
        <w:t xml:space="preserve"> libraries/frames: </w:t>
      </w:r>
      <w:r w:rsidRPr="003542BA">
        <w:t>VueJS</w:t>
      </w:r>
      <w:r w:rsidR="003542BA">
        <w:t>2</w:t>
      </w:r>
      <w:r w:rsidR="00F954F4">
        <w:t xml:space="preserve"> *****</w:t>
      </w:r>
      <w:r>
        <w:t xml:space="preserve"> &gt; </w:t>
      </w:r>
      <w:r w:rsidR="003542BA">
        <w:t>React/React Native</w:t>
      </w:r>
      <w:r w:rsidR="00F954F4">
        <w:t xml:space="preserve"> ***</w:t>
      </w:r>
      <w:r>
        <w:t xml:space="preserve"> &gt; AngularJS</w:t>
      </w:r>
      <w:r w:rsidR="00F954F4">
        <w:t xml:space="preserve"> </w:t>
      </w:r>
      <w:r w:rsidR="003542BA">
        <w:t>1</w:t>
      </w:r>
      <w:r w:rsidR="00F954F4">
        <w:t>*</w:t>
      </w:r>
      <w:r w:rsidR="00266C9B">
        <w:t>*</w:t>
      </w:r>
      <w:r w:rsidR="006D16F9">
        <w:rPr>
          <w:lang w:val="en-US"/>
        </w:rPr>
        <w:t>;</w:t>
      </w:r>
    </w:p>
    <w:p w14:paraId="516106C7" w14:textId="4709F2E0" w:rsidR="006C18D9" w:rsidRDefault="00F954F4" w:rsidP="006C18D9">
      <w:r>
        <w:t>Skilled in</w:t>
      </w:r>
      <w:r w:rsidR="003542BA">
        <w:t xml:space="preserve"> hand-</w:t>
      </w:r>
      <w:r>
        <w:t>writing CSS</w:t>
      </w:r>
      <w:r w:rsidR="00EC44F4">
        <w:t xml:space="preserve"> (responsive design, LESS, flex, animation)</w:t>
      </w:r>
      <w:r>
        <w:t>;</w:t>
      </w:r>
    </w:p>
    <w:p w14:paraId="53DE4DE4" w14:textId="63B7464D" w:rsidR="00EE3067" w:rsidRPr="006C18D9" w:rsidRDefault="00EE3067" w:rsidP="006C18D9">
      <w:pPr>
        <w:rPr>
          <w:lang w:val="en-US"/>
        </w:rPr>
      </w:pPr>
      <w:r w:rsidRPr="006C18D9">
        <w:rPr>
          <w:lang w:val="en-US"/>
        </w:rPr>
        <w:t>Had experience in developing a simple backend server with NodeJS (express)</w:t>
      </w:r>
      <w:r>
        <w:rPr>
          <w:lang w:val="en-US"/>
        </w:rPr>
        <w:t xml:space="preserve"> and MySQL;</w:t>
      </w:r>
    </w:p>
    <w:p w14:paraId="061FF5E3" w14:textId="75EACAC7" w:rsidR="001E3FC0" w:rsidRPr="006C18D9" w:rsidRDefault="001E3FC0" w:rsidP="006C18D9">
      <w:pPr>
        <w:rPr>
          <w:lang w:val="en-US"/>
        </w:rPr>
      </w:pPr>
      <w:r w:rsidRPr="006C18D9">
        <w:rPr>
          <w:rFonts w:hint="eastAsia"/>
          <w:lang w:val="en-US"/>
        </w:rPr>
        <w:t>Comfortable with</w:t>
      </w:r>
      <w:r w:rsidR="00EC44F4">
        <w:rPr>
          <w:lang w:val="en-US"/>
        </w:rPr>
        <w:t xml:space="preserve"> </w:t>
      </w:r>
      <w:r w:rsidR="006C18D9" w:rsidRPr="006C18D9">
        <w:rPr>
          <w:lang w:val="en-US"/>
        </w:rPr>
        <w:t xml:space="preserve">ES6, webpack/gulp, </w:t>
      </w:r>
      <w:r w:rsidR="003542BA">
        <w:rPr>
          <w:lang w:val="en-US"/>
        </w:rPr>
        <w:t>eslint</w:t>
      </w:r>
      <w:r w:rsidR="00EE3067">
        <w:rPr>
          <w:lang w:val="en-US"/>
        </w:rPr>
        <w:t xml:space="preserve">, </w:t>
      </w:r>
      <w:r w:rsidR="006C18D9" w:rsidRPr="006C18D9">
        <w:rPr>
          <w:lang w:val="en-US"/>
        </w:rPr>
        <w:t>flow,</w:t>
      </w:r>
      <w:r w:rsidR="00F954F4">
        <w:rPr>
          <w:lang w:val="en-US"/>
        </w:rPr>
        <w:t xml:space="preserve"> git,</w:t>
      </w:r>
      <w:r w:rsidR="006C18D9" w:rsidRPr="006C18D9">
        <w:rPr>
          <w:lang w:val="en-US"/>
        </w:rPr>
        <w:t xml:space="preserve"> jQuery</w:t>
      </w:r>
      <w:r w:rsidR="00F954F4">
        <w:rPr>
          <w:lang w:val="en-US"/>
        </w:rPr>
        <w:t>, command line tools.</w:t>
      </w:r>
    </w:p>
    <w:p w14:paraId="7CC12348" w14:textId="61FAAC78" w:rsidR="008115E5" w:rsidRDefault="00F47431">
      <w:pPr>
        <w:pStyle w:val="1"/>
      </w:pPr>
      <w:r>
        <w:t>Work experience</w:t>
      </w:r>
    </w:p>
    <w:p w14:paraId="204819F4" w14:textId="4B72323F" w:rsidR="008115E5" w:rsidRPr="006C18D9" w:rsidRDefault="007940EA">
      <w:pPr>
        <w:rPr>
          <w:u w:val="single"/>
        </w:rPr>
      </w:pPr>
      <w:r w:rsidRPr="006C18D9">
        <w:rPr>
          <w:u w:val="single"/>
        </w:rPr>
        <w:t xml:space="preserve">Frontend Web Developer @ </w:t>
      </w:r>
      <w:r w:rsidR="003542BA">
        <w:rPr>
          <w:rFonts w:hint="eastAsia"/>
          <w:u w:val="single"/>
        </w:rPr>
        <w:t>无线</w:t>
      </w:r>
      <w:r w:rsidR="00736FE7" w:rsidRPr="006C18D9">
        <w:rPr>
          <w:rFonts w:hint="eastAsia"/>
          <w:u w:val="single"/>
        </w:rPr>
        <w:t>天利有限公司上海分公司</w:t>
      </w:r>
      <w:r w:rsidRPr="006C18D9">
        <w:rPr>
          <w:u w:val="single"/>
        </w:rPr>
        <w:t xml:space="preserve"> </w:t>
      </w:r>
      <w:r w:rsidR="00287B36" w:rsidRPr="006C18D9">
        <w:rPr>
          <w:u w:val="single"/>
        </w:rPr>
        <w:t>|</w:t>
      </w:r>
      <w:r w:rsidR="00736FE7" w:rsidRPr="006C18D9">
        <w:rPr>
          <w:u w:val="single"/>
        </w:rPr>
        <w:t xml:space="preserve"> Dec 2015 - Present</w:t>
      </w:r>
    </w:p>
    <w:p w14:paraId="4FD3D345" w14:textId="1CC4FEBE" w:rsidR="00736FE7" w:rsidRDefault="00736FE7" w:rsidP="006C18D9">
      <w:pPr>
        <w:pStyle w:val="a"/>
      </w:pPr>
      <w:r>
        <w:t>Frontend web development especially for SPA (i.e. single page application) in WeChat and Android/iOS APPs, and</w:t>
      </w:r>
      <w:r w:rsidR="00800B6C">
        <w:t xml:space="preserve"> for</w:t>
      </w:r>
      <w:r>
        <w:t xml:space="preserve"> traditional</w:t>
      </w:r>
      <w:r w:rsidR="003542BA">
        <w:rPr>
          <w:rFonts w:hint="eastAsia"/>
        </w:rPr>
        <w:t xml:space="preserve"> admin</w:t>
      </w:r>
      <w:r>
        <w:t xml:space="preserve"> webpages in </w:t>
      </w:r>
      <w:r w:rsidR="00EE3067">
        <w:t>PC clients;</w:t>
      </w:r>
    </w:p>
    <w:p w14:paraId="6CD41F51" w14:textId="20CA0904" w:rsidR="00EE3067" w:rsidRDefault="00EE3067" w:rsidP="006C18D9">
      <w:pPr>
        <w:pStyle w:val="a"/>
      </w:pPr>
      <w:r>
        <w:t>Had independent developing experience in VueJS 1/2 for more than half a year;</w:t>
      </w:r>
    </w:p>
    <w:p w14:paraId="3AC76999" w14:textId="0F2AE1DC" w:rsidR="00EE3067" w:rsidRDefault="00EE3067" w:rsidP="006C18D9">
      <w:pPr>
        <w:pStyle w:val="a"/>
      </w:pPr>
      <w:r>
        <w:t>Participated in a</w:t>
      </w:r>
      <w:r>
        <w:rPr>
          <w:rFonts w:hint="eastAsia"/>
        </w:rPr>
        <w:t xml:space="preserve"> long</w:t>
      </w:r>
      <w:r w:rsidRPr="006C18D9">
        <w:rPr>
          <w:lang w:val="en-US"/>
        </w:rPr>
        <w:t>-term</w:t>
      </w:r>
      <w:r>
        <w:t xml:space="preserve"> project outsourced by China Pacific Insurance using ReactNative+Redux;</w:t>
      </w:r>
    </w:p>
    <w:p w14:paraId="7B276F23" w14:textId="32DF9717" w:rsidR="00EE3067" w:rsidRDefault="00EE3067" w:rsidP="006C18D9">
      <w:pPr>
        <w:pStyle w:val="a"/>
      </w:pPr>
      <w:r>
        <w:t>Maintained a Angular1 project.</w:t>
      </w:r>
    </w:p>
    <w:p w14:paraId="7BE16506" w14:textId="1CB438D0" w:rsidR="00736FE7" w:rsidRPr="006C18D9" w:rsidRDefault="00483403" w:rsidP="00736FE7">
      <w:pPr>
        <w:rPr>
          <w:u w:val="single"/>
        </w:rPr>
      </w:pPr>
      <w:r w:rsidRPr="006C18D9">
        <w:rPr>
          <w:u w:val="single"/>
        </w:rPr>
        <w:t xml:space="preserve">Regulatory Affairs Person @ </w:t>
      </w:r>
      <w:r w:rsidR="00736FE7" w:rsidRPr="006C18D9">
        <w:rPr>
          <w:u w:val="single"/>
        </w:rPr>
        <w:t>Zhejiang Apeloa Kangyu Pharmaceutical Co., Ltd.</w:t>
      </w:r>
      <w:r w:rsidRPr="006C18D9">
        <w:rPr>
          <w:u w:val="single"/>
        </w:rPr>
        <w:t xml:space="preserve"> </w:t>
      </w:r>
      <w:r w:rsidR="00287B36" w:rsidRPr="006C18D9">
        <w:rPr>
          <w:u w:val="single"/>
        </w:rPr>
        <w:t>| Oct 2013 – Jul 2015</w:t>
      </w:r>
    </w:p>
    <w:p w14:paraId="2BB9EA71" w14:textId="2776D24C" w:rsidR="00287B36" w:rsidRPr="00571CAA" w:rsidRDefault="00287B36" w:rsidP="00571CAA">
      <w:pPr>
        <w:pStyle w:val="a"/>
      </w:pPr>
      <w:r>
        <w:t>Participated in audits by FDA and WHO.</w:t>
      </w:r>
      <w:r w:rsidR="00571CAA">
        <w:t xml:space="preserve"> </w:t>
      </w:r>
      <w:r w:rsidRPr="00571CAA">
        <w:rPr>
          <w:shd w:val="clear" w:color="auto" w:fill="FFFFFF"/>
          <w:lang w:val="en-US"/>
        </w:rPr>
        <w:t>Provide submission for pharmaceuticals registration to foreign regulatory authorities, e.g. WHO, MOH of Ukraine, Taiwan Food and Drug Administrations.</w:t>
      </w:r>
    </w:p>
    <w:p w14:paraId="1450CAC6" w14:textId="7D273107" w:rsidR="008115E5" w:rsidRDefault="00F47431">
      <w:pPr>
        <w:pStyle w:val="1"/>
      </w:pPr>
      <w:r>
        <w:t>Education experience</w:t>
      </w:r>
    </w:p>
    <w:p w14:paraId="7A7FB976" w14:textId="4AD5F6DF" w:rsidR="008115E5" w:rsidRDefault="00287B36">
      <w:r>
        <w:t>2009</w:t>
      </w:r>
      <w:r w:rsidR="00CC40DD">
        <w:t xml:space="preserve"> </w:t>
      </w:r>
      <w:r>
        <w:t>-</w:t>
      </w:r>
      <w:r w:rsidR="00CC40DD">
        <w:t xml:space="preserve"> </w:t>
      </w:r>
      <w:r>
        <w:t>2013: Graduated from Shenyang Pharmaceutical University</w:t>
      </w:r>
      <w:r w:rsidR="00CC40DD">
        <w:t xml:space="preserve"> with a B.S.</w:t>
      </w:r>
      <w:r>
        <w:t xml:space="preserve"> degree in Pharmacy.</w:t>
      </w:r>
    </w:p>
    <w:p w14:paraId="74E40D23" w14:textId="4C72BDEC" w:rsidR="008115E5" w:rsidRDefault="00287B36" w:rsidP="00F954F4">
      <w:r>
        <w:t xml:space="preserve">Before 2013: </w:t>
      </w:r>
      <w:r w:rsidR="00CC40DD" w:rsidRPr="00CC40DD">
        <w:t xml:space="preserve">Skipped to junior middle school, recommended for </w:t>
      </w:r>
      <w:r w:rsidR="00CC40DD">
        <w:t>admission to senior high school.</w:t>
      </w:r>
    </w:p>
    <w:sectPr w:rsidR="008115E5" w:rsidSect="00691927">
      <w:headerReference w:type="default" r:id="rId11"/>
      <w:footerReference w:type="default" r:id="rId12"/>
      <w:headerReference w:type="first" r:id="rId13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DD61A" w14:textId="77777777" w:rsidR="00A87C1B" w:rsidRDefault="00A87C1B">
      <w:pPr>
        <w:spacing w:after="0" w:line="240" w:lineRule="auto"/>
      </w:pPr>
      <w:r>
        <w:separator/>
      </w:r>
    </w:p>
  </w:endnote>
  <w:endnote w:type="continuationSeparator" w:id="0">
    <w:p w14:paraId="49644837" w14:textId="77777777" w:rsidR="00A87C1B" w:rsidRDefault="00A8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iaUPC">
    <w:charset w:val="00"/>
    <w:family w:val="swiss"/>
    <w:pitch w:val="variable"/>
    <w:sig w:usb0="01000007" w:usb1="00000002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883B33" w14:textId="77777777" w:rsidR="008115E5" w:rsidRDefault="0069657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FD773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B5CEF" w14:textId="77777777" w:rsidR="00A87C1B" w:rsidRDefault="00A87C1B">
      <w:pPr>
        <w:spacing w:after="0" w:line="240" w:lineRule="auto"/>
      </w:pPr>
      <w:r>
        <w:separator/>
      </w:r>
    </w:p>
  </w:footnote>
  <w:footnote w:type="continuationSeparator" w:id="0">
    <w:p w14:paraId="00F1E4F7" w14:textId="77777777" w:rsidR="00A87C1B" w:rsidRDefault="00A87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555508" w14:textId="77777777" w:rsidR="008115E5" w:rsidRDefault="0069657B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828569" wp14:editId="1244C7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A72A88" id="框架 1" o:spid="_x0000_s1026" style="position:absolute;left:0;text-align:left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6C0B5B" w14:textId="77777777" w:rsidR="008115E5" w:rsidRDefault="00A87C1B">
    <w:r>
      <w:rPr>
        <w:noProof/>
        <w:lang w:val="en-US"/>
      </w:rPr>
      <w:pict w14:anchorId="73AC9946">
        <v:group id="组合 4" o:spid="_x0000_s2050" alt="Title: 带有制表符的页面框架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2051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任意多边形 8" o:spid="_x0000_s2052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3F810E70" w14:textId="77777777" w:rsidR="008115E5" w:rsidRDefault="00A87C1B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28F81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3C2833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EA03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4215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DEC8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C0E0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36A1E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DCB2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9C91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0B0716"/>
    <w:multiLevelType w:val="hybridMultilevel"/>
    <w:tmpl w:val="151C5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4C549854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78189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A1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C8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2E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A2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64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6F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A3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C162C"/>
    <w:multiLevelType w:val="hybridMultilevel"/>
    <w:tmpl w:val="94145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5454655"/>
    <w:multiLevelType w:val="hybridMultilevel"/>
    <w:tmpl w:val="7AB01E5C"/>
    <w:lvl w:ilvl="0" w:tplc="A37A01B8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5FE43964" w:tentative="1">
      <w:start w:val="1"/>
      <w:numFmt w:val="lowerLetter"/>
      <w:lvlText w:val="%2."/>
      <w:lvlJc w:val="left"/>
      <w:pPr>
        <w:ind w:left="1440" w:hanging="360"/>
      </w:pPr>
    </w:lvl>
    <w:lvl w:ilvl="2" w:tplc="32D8056C" w:tentative="1">
      <w:start w:val="1"/>
      <w:numFmt w:val="lowerRoman"/>
      <w:lvlText w:val="%3."/>
      <w:lvlJc w:val="right"/>
      <w:pPr>
        <w:ind w:left="2160" w:hanging="180"/>
      </w:pPr>
    </w:lvl>
    <w:lvl w:ilvl="3" w:tplc="3A1240D2" w:tentative="1">
      <w:start w:val="1"/>
      <w:numFmt w:val="decimal"/>
      <w:lvlText w:val="%4."/>
      <w:lvlJc w:val="left"/>
      <w:pPr>
        <w:ind w:left="2880" w:hanging="360"/>
      </w:pPr>
    </w:lvl>
    <w:lvl w:ilvl="4" w:tplc="07021EBE" w:tentative="1">
      <w:start w:val="1"/>
      <w:numFmt w:val="lowerLetter"/>
      <w:lvlText w:val="%5."/>
      <w:lvlJc w:val="left"/>
      <w:pPr>
        <w:ind w:left="3600" w:hanging="360"/>
      </w:pPr>
    </w:lvl>
    <w:lvl w:ilvl="5" w:tplc="D32601FE" w:tentative="1">
      <w:start w:val="1"/>
      <w:numFmt w:val="lowerRoman"/>
      <w:lvlText w:val="%6."/>
      <w:lvlJc w:val="right"/>
      <w:pPr>
        <w:ind w:left="4320" w:hanging="180"/>
      </w:pPr>
    </w:lvl>
    <w:lvl w:ilvl="6" w:tplc="DF90151A" w:tentative="1">
      <w:start w:val="1"/>
      <w:numFmt w:val="decimal"/>
      <w:lvlText w:val="%7."/>
      <w:lvlJc w:val="left"/>
      <w:pPr>
        <w:ind w:left="5040" w:hanging="360"/>
      </w:pPr>
    </w:lvl>
    <w:lvl w:ilvl="7" w:tplc="0DA83708" w:tentative="1">
      <w:start w:val="1"/>
      <w:numFmt w:val="lowerLetter"/>
      <w:lvlText w:val="%8."/>
      <w:lvlJc w:val="left"/>
      <w:pPr>
        <w:ind w:left="5760" w:hanging="360"/>
      </w:pPr>
    </w:lvl>
    <w:lvl w:ilvl="8" w:tplc="753854E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53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8"/>
    <w:rsid w:val="0003275E"/>
    <w:rsid w:val="000B1C51"/>
    <w:rsid w:val="001E3FC0"/>
    <w:rsid w:val="00266C9B"/>
    <w:rsid w:val="00287B36"/>
    <w:rsid w:val="003542BA"/>
    <w:rsid w:val="00361F45"/>
    <w:rsid w:val="00483403"/>
    <w:rsid w:val="00571CAA"/>
    <w:rsid w:val="0069657B"/>
    <w:rsid w:val="006C18D9"/>
    <w:rsid w:val="006D16F9"/>
    <w:rsid w:val="00736FE7"/>
    <w:rsid w:val="007940EA"/>
    <w:rsid w:val="00800B6C"/>
    <w:rsid w:val="00860FE5"/>
    <w:rsid w:val="00977118"/>
    <w:rsid w:val="00A87C1B"/>
    <w:rsid w:val="00CC40DD"/>
    <w:rsid w:val="00D91D2E"/>
    <w:rsid w:val="00EC44F4"/>
    <w:rsid w:val="00EE3067"/>
    <w:rsid w:val="00F47431"/>
    <w:rsid w:val="00F954F4"/>
    <w:rsid w:val="00FD7730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0E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a1">
    <w:name w:val="Normal"/>
    <w:qFormat/>
    <w:rsid w:val="0054398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日期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称呼字符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签名字符"/>
    <w:basedOn w:val="a2"/>
    <w:link w:val="aff3"/>
    <w:uiPriority w:val="99"/>
    <w:semiHidden/>
    <w:rPr>
      <w:color w:val="0E0B05" w:themeColor="text2"/>
    </w:rPr>
  </w:style>
  <w:style w:type="character" w:styleId="aff5">
    <w:name w:val="Hyperlink"/>
    <w:basedOn w:val="a2"/>
    <w:uiPriority w:val="99"/>
    <w:unhideWhenUsed/>
    <w:rsid w:val="00F47431"/>
    <w:rPr>
      <w:color w:val="53C3C7" w:themeColor="hyperlink"/>
      <w:u w:val="single"/>
    </w:rPr>
  </w:style>
  <w:style w:type="character" w:styleId="aff6">
    <w:name w:val="FollowedHyperlink"/>
    <w:basedOn w:val="a2"/>
    <w:uiPriority w:val="99"/>
    <w:semiHidden/>
    <w:unhideWhenUsed/>
    <w:rsid w:val="006C18D9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eryplans@gmail.com" TargetMode="External"/><Relationship Id="rId9" Type="http://schemas.openxmlformats.org/officeDocument/2006/relationships/hyperlink" Target="http://www.yxeye.com/" TargetMode="External"/><Relationship Id="rId10" Type="http://schemas.openxmlformats.org/officeDocument/2006/relationships/hyperlink" Target="http://www.yxeye.com/c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kima/Library/Containers/com.microsoft.Word/Data/Library/Caches/2052/TM10002074/&#37266;&#30446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193E-DC82-B044-BBA9-F9E5A78A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48</TotalTime>
  <Pages>1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5</cp:revision>
  <cp:lastPrinted>2017-08-22T12:40:00Z</cp:lastPrinted>
  <dcterms:created xsi:type="dcterms:W3CDTF">2017-08-22T12:40:00Z</dcterms:created>
  <dcterms:modified xsi:type="dcterms:W3CDTF">2017-09-15T15:43:00Z</dcterms:modified>
</cp:coreProperties>
</file>